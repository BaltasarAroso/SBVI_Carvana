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E81" w:rsidRPr="001B1E81" w:rsidRDefault="001B1E81" w:rsidP="001B1E81">
      <w:pPr>
        <w:pStyle w:val="Authors"/>
        <w:framePr w:w="9315" w:wrap="notBeside" w:x="1524" w:y="1753"/>
        <w:rPr>
          <w:lang w:val="pt-PT"/>
        </w:rPr>
      </w:pPr>
      <w:r w:rsidRPr="001B1E81">
        <w:rPr>
          <w:lang w:val="pt-PT"/>
        </w:rPr>
        <w:t xml:space="preserve">Anabela Reigoto, </w:t>
      </w:r>
      <w:r w:rsidRPr="001B1E81">
        <w:rPr>
          <w:i/>
          <w:lang w:val="pt-PT"/>
        </w:rPr>
        <w:t>Estudante, FEUP</w:t>
      </w:r>
      <w:r w:rsidRPr="001B1E81">
        <w:rPr>
          <w:lang w:val="pt-PT"/>
        </w:rPr>
        <w:t xml:space="preserve">, André Oliveira, </w:t>
      </w:r>
      <w:r w:rsidRPr="001B1E81">
        <w:rPr>
          <w:i/>
          <w:lang w:val="pt-PT"/>
        </w:rPr>
        <w:t>Estudante, FEUP</w:t>
      </w:r>
      <w:r w:rsidRPr="001B1E81">
        <w:rPr>
          <w:lang w:val="pt-PT"/>
        </w:rPr>
        <w:t xml:space="preserve"> </w:t>
      </w:r>
      <w:r>
        <w:rPr>
          <w:lang w:val="pt-PT"/>
        </w:rPr>
        <w:t>e</w:t>
      </w:r>
      <w:r w:rsidRPr="001B1E81">
        <w:rPr>
          <w:lang w:val="pt-PT"/>
        </w:rPr>
        <w:t xml:space="preserve"> Ba</w:t>
      </w:r>
      <w:r>
        <w:rPr>
          <w:lang w:val="pt-PT"/>
        </w:rPr>
        <w:t>ltas</w:t>
      </w:r>
      <w:r w:rsidR="00644453">
        <w:rPr>
          <w:lang w:val="pt-PT"/>
        </w:rPr>
        <w:t xml:space="preserve">ar </w:t>
      </w:r>
      <w:r>
        <w:rPr>
          <w:lang w:val="pt-PT"/>
        </w:rPr>
        <w:t>Aroso</w:t>
      </w:r>
      <w:r w:rsidRPr="001B1E81">
        <w:rPr>
          <w:lang w:val="pt-PT"/>
        </w:rPr>
        <w:t xml:space="preserve">, </w:t>
      </w:r>
      <w:r w:rsidRPr="001B1E81">
        <w:rPr>
          <w:i/>
          <w:lang w:val="pt-PT"/>
        </w:rPr>
        <w:t>Estudante, FEUP</w:t>
      </w:r>
    </w:p>
    <w:p w:rsidR="00E97402" w:rsidRDefault="00E97402">
      <w:pPr>
        <w:pStyle w:val="Text"/>
        <w:ind w:firstLine="0"/>
        <w:rPr>
          <w:sz w:val="18"/>
          <w:szCs w:val="18"/>
        </w:rPr>
      </w:pPr>
      <w:r>
        <w:rPr>
          <w:sz w:val="18"/>
          <w:szCs w:val="18"/>
        </w:rPr>
        <w:footnoteReference w:customMarkFollows="1" w:id="1"/>
        <w:sym w:font="Symbol" w:char="F020"/>
      </w:r>
    </w:p>
    <w:p w:rsidR="00E97402" w:rsidRPr="001B1E81" w:rsidRDefault="001B1E81">
      <w:pPr>
        <w:pStyle w:val="Title"/>
        <w:framePr w:wrap="notBeside"/>
        <w:rPr>
          <w:lang w:val="pt-PT"/>
        </w:rPr>
      </w:pPr>
      <w:r w:rsidRPr="001B1E81">
        <w:rPr>
          <w:lang w:val="pt-PT"/>
        </w:rPr>
        <w:t xml:space="preserve">Projeto de Processamento de Imagem e Classificação </w:t>
      </w:r>
      <w:r>
        <w:rPr>
          <w:lang w:val="pt-PT"/>
        </w:rPr>
        <w:t>de Veículos - Carvana</w:t>
      </w:r>
    </w:p>
    <w:p w:rsidR="00E97402" w:rsidRPr="00EE24F9" w:rsidRDefault="00EE24F9">
      <w:pPr>
        <w:pStyle w:val="Abstract"/>
        <w:rPr>
          <w:lang w:val="pt-PT"/>
        </w:rPr>
      </w:pPr>
      <w:r>
        <w:rPr>
          <w:i/>
          <w:iCs/>
          <w:lang w:val="pt-PT"/>
        </w:rPr>
        <w:t>Sumário</w:t>
      </w:r>
      <w:r>
        <w:rPr>
          <w:lang w:val="pt-PT"/>
        </w:rPr>
        <w:t xml:space="preserve"> - </w:t>
      </w:r>
      <w:r w:rsidRPr="00EE24F9">
        <w:rPr>
          <w:lang w:val="pt-PT"/>
        </w:rPr>
        <w:t>Este projeto consistiu no desenvolvimento e teste da manipulação de imagens fornecidas por um stand de automóveis, Car</w:t>
      </w:r>
      <w:r w:rsidR="001B1E81">
        <w:rPr>
          <w:lang w:val="pt-PT"/>
        </w:rPr>
        <w:t>vana, através de métodos de pré-</w:t>
      </w:r>
      <w:r w:rsidRPr="00EE24F9">
        <w:rPr>
          <w:lang w:val="pt-PT"/>
        </w:rPr>
        <w:t xml:space="preserve">processamento de imagem, segmentação, análise e reconhecimento e classificação para o </w:t>
      </w:r>
      <w:r w:rsidR="0014343A" w:rsidRPr="00EE24F9">
        <w:rPr>
          <w:lang w:val="pt-PT"/>
        </w:rPr>
        <w:t>projeto</w:t>
      </w:r>
      <w:r w:rsidRPr="00EE24F9">
        <w:rPr>
          <w:lang w:val="pt-PT"/>
        </w:rPr>
        <w:t xml:space="preserve"> final da unidade curricular Sistemas Baseados em Visão.</w:t>
      </w:r>
    </w:p>
    <w:p w:rsidR="00E97402" w:rsidRPr="00EE24F9" w:rsidRDefault="00E97402">
      <w:pPr>
        <w:rPr>
          <w:lang w:val="pt-PT"/>
        </w:rPr>
      </w:pPr>
    </w:p>
    <w:p w:rsidR="00E97402" w:rsidRPr="001B1E81" w:rsidRDefault="00EE24F9">
      <w:pPr>
        <w:pStyle w:val="IndexTerms"/>
        <w:rPr>
          <w:lang w:val="pt-PT"/>
        </w:rPr>
      </w:pPr>
      <w:bookmarkStart w:id="0" w:name="PointTmp"/>
      <w:r w:rsidRPr="001B1E81">
        <w:rPr>
          <w:i/>
          <w:iCs/>
          <w:lang w:val="pt-PT"/>
        </w:rPr>
        <w:t>Palavras-Chave</w:t>
      </w:r>
      <w:r w:rsidRPr="001B1E81">
        <w:rPr>
          <w:lang w:val="pt-PT"/>
        </w:rPr>
        <w:t xml:space="preserve"> </w:t>
      </w:r>
      <w:r w:rsidR="001B1E81" w:rsidRPr="001B1E81">
        <w:rPr>
          <w:lang w:val="pt-PT"/>
        </w:rPr>
        <w:t>– Segmentação, Classificação, Reconhecimento</w:t>
      </w:r>
      <w:r w:rsidR="00E97402" w:rsidRPr="001B1E81">
        <w:rPr>
          <w:lang w:val="pt-PT"/>
        </w:rPr>
        <w:t xml:space="preserve">. </w:t>
      </w:r>
    </w:p>
    <w:p w:rsidR="00E97402" w:rsidRPr="001B1E81" w:rsidRDefault="00E97402">
      <w:pPr>
        <w:rPr>
          <w:lang w:val="pt-PT"/>
        </w:rPr>
      </w:pPr>
    </w:p>
    <w:bookmarkEnd w:id="0"/>
    <w:p w:rsidR="00E97402" w:rsidRDefault="001B1E81">
      <w:pPr>
        <w:pStyle w:val="Heading1"/>
      </w:pPr>
      <w:r>
        <w:t>Introdução</w:t>
      </w:r>
    </w:p>
    <w:p w:rsidR="00733665" w:rsidRPr="00733665" w:rsidRDefault="00733665" w:rsidP="00733665">
      <w:pPr>
        <w:pStyle w:val="Text"/>
        <w:keepNext/>
        <w:framePr w:dropCap="drop" w:lines="2" w:h="391" w:hRule="exact" w:wrap="auto" w:vAnchor="text" w:hAnchor="page" w:x="961" w:y="54"/>
        <w:spacing w:line="391" w:lineRule="exact"/>
        <w:ind w:firstLine="0"/>
        <w:rPr>
          <w:smallCaps/>
          <w:position w:val="-3"/>
          <w:sz w:val="48"/>
          <w:szCs w:val="56"/>
        </w:rPr>
      </w:pPr>
      <w:r w:rsidRPr="00733665">
        <w:rPr>
          <w:position w:val="-3"/>
          <w:sz w:val="48"/>
          <w:szCs w:val="56"/>
        </w:rPr>
        <w:t>E</w:t>
      </w:r>
    </w:p>
    <w:p w:rsidR="001B1E81" w:rsidRPr="001B1E81" w:rsidRDefault="001B1E81" w:rsidP="00733665">
      <w:pPr>
        <w:jc w:val="both"/>
        <w:rPr>
          <w:lang w:val="pt-PT"/>
        </w:rPr>
      </w:pPr>
      <w:r w:rsidRPr="001B1E81">
        <w:rPr>
          <w:lang w:val="pt-PT"/>
        </w:rPr>
        <w:t>ste relatório tem como objetivo complementar o código efetuado para o projeto final da Unidade Curricular Sistemas Baseados em Visão, elucidando a sua natureza mais teórica, visto que esta poderá não ter sido bem detalhada na apresentação.</w:t>
      </w:r>
    </w:p>
    <w:p w:rsidR="001B1E81" w:rsidRPr="001B1E81" w:rsidRDefault="001B1E81" w:rsidP="00733665">
      <w:pPr>
        <w:ind w:firstLine="202"/>
        <w:jc w:val="both"/>
        <w:rPr>
          <w:lang w:val="pt-PT"/>
        </w:rPr>
      </w:pPr>
      <w:r w:rsidRPr="001B1E81">
        <w:rPr>
          <w:lang w:val="pt-PT"/>
        </w:rPr>
        <w:t xml:space="preserve">Este trabalho tinha como primeiro objetivo a implementação de um </w:t>
      </w:r>
      <w:r w:rsidR="00733665">
        <w:rPr>
          <w:lang w:val="pt-PT"/>
        </w:rPr>
        <w:t>algoritmo</w:t>
      </w:r>
      <w:r w:rsidRPr="001B1E81">
        <w:rPr>
          <w:lang w:val="pt-PT"/>
        </w:rPr>
        <w:t xml:space="preserve"> em </w:t>
      </w:r>
      <w:r w:rsidR="00733665">
        <w:rPr>
          <w:lang w:val="pt-PT"/>
        </w:rPr>
        <w:t>MATLAB</w:t>
      </w:r>
      <w:r w:rsidRPr="001B1E81">
        <w:rPr>
          <w:lang w:val="pt-PT"/>
        </w:rPr>
        <w:t xml:space="preserve"> capaz de segmentar as imagens apresentadas para que se assemelhassem às mascaras </w:t>
      </w:r>
      <w:r w:rsidRPr="001B1E81">
        <w:rPr>
          <w:i/>
          <w:lang w:val="pt-PT"/>
        </w:rPr>
        <w:t>ground-truth</w:t>
      </w:r>
      <w:r w:rsidRPr="001B1E81">
        <w:rPr>
          <w:lang w:val="pt-PT"/>
        </w:rPr>
        <w:t xml:space="preserve"> fornecidas, sendo o seu termo de comparação o cálculo da eficiência através do coeficiente</w:t>
      </w:r>
      <w:r w:rsidR="006D48E5">
        <w:rPr>
          <w:lang w:val="pt-PT"/>
        </w:rPr>
        <w:t xml:space="preserve"> de</w:t>
      </w:r>
      <w:r w:rsidRPr="001B1E81">
        <w:rPr>
          <w:lang w:val="pt-PT"/>
        </w:rPr>
        <w:t xml:space="preserve"> </w:t>
      </w:r>
      <w:r w:rsidRPr="001B1E81">
        <w:rPr>
          <w:i/>
          <w:lang w:val="pt-PT"/>
        </w:rPr>
        <w:t>Sørensen–</w:t>
      </w:r>
      <w:r w:rsidRPr="001B1E81">
        <w:rPr>
          <w:lang w:val="pt-PT"/>
        </w:rPr>
        <w:t>Dice.</w:t>
      </w:r>
    </w:p>
    <w:p w:rsidR="001B1E81" w:rsidRPr="00733665" w:rsidRDefault="00980D99" w:rsidP="00733665">
      <w:pPr>
        <w:ind w:firstLine="202"/>
        <w:jc w:val="both"/>
        <w:rPr>
          <w:lang w:val="pt-PT"/>
        </w:rPr>
      </w:pPr>
      <w:r>
        <w:rPr>
          <w:lang w:val="pt-PT"/>
        </w:rPr>
        <w:t>Numa segunda fase, era pedida</w:t>
      </w:r>
      <w:r w:rsidR="001B1E81" w:rsidRPr="001B1E81">
        <w:rPr>
          <w:lang w:val="pt-PT"/>
        </w:rPr>
        <w:t xml:space="preserve"> a classificação dos veícul</w:t>
      </w:r>
      <w:r w:rsidR="006320B3">
        <w:rPr>
          <w:lang w:val="pt-PT"/>
        </w:rPr>
        <w:t>os nas suas possíveis classes: Compacto, Pick-up, S</w:t>
      </w:r>
      <w:r w:rsidR="001B1E81" w:rsidRPr="001B1E81">
        <w:rPr>
          <w:lang w:val="pt-PT"/>
        </w:rPr>
        <w:t xml:space="preserve">edan ou SUV; </w:t>
      </w:r>
      <w:r w:rsidR="00DB633F">
        <w:rPr>
          <w:lang w:val="pt-PT"/>
        </w:rPr>
        <w:t>sendo possível recorrer, para este efeito, às</w:t>
      </w:r>
      <w:r w:rsidR="001B1E81" w:rsidRPr="001B1E81">
        <w:rPr>
          <w:lang w:val="pt-PT"/>
        </w:rPr>
        <w:t xml:space="preserve"> suas máscaras </w:t>
      </w:r>
      <w:r w:rsidR="001B1E81" w:rsidRPr="001B1E81">
        <w:rPr>
          <w:i/>
          <w:lang w:val="pt-PT"/>
        </w:rPr>
        <w:t>ground-truth</w:t>
      </w:r>
      <w:r w:rsidR="001B1E81" w:rsidRPr="001B1E81">
        <w:rPr>
          <w:lang w:val="pt-PT"/>
        </w:rPr>
        <w:t xml:space="preserve">. Para a realização desta tarefa </w:t>
      </w:r>
      <w:r w:rsidR="00946BC7">
        <w:rPr>
          <w:lang w:val="pt-PT"/>
        </w:rPr>
        <w:t>havia livre-arbítrio para escolher</w:t>
      </w:r>
      <w:r w:rsidR="001B1E81" w:rsidRPr="001B1E81">
        <w:rPr>
          <w:lang w:val="pt-PT"/>
        </w:rPr>
        <w:t xml:space="preserve"> qual a melhor disposição do carro para que o algoritmo fosse mais eficiente. Posto isto</w:t>
      </w:r>
      <w:r w:rsidR="00924144">
        <w:rPr>
          <w:lang w:val="pt-PT"/>
        </w:rPr>
        <w:t>,</w:t>
      </w:r>
      <w:r w:rsidR="001B1E81" w:rsidRPr="001B1E81">
        <w:rPr>
          <w:lang w:val="pt-PT"/>
        </w:rPr>
        <w:t xml:space="preserve"> após uma análise das imagens fornecidas escolhemos a vista lateral.</w:t>
      </w:r>
    </w:p>
    <w:p w:rsidR="001B1E81" w:rsidRDefault="001B1E81" w:rsidP="00733665">
      <w:pPr>
        <w:pStyle w:val="Text"/>
        <w:ind w:firstLine="0"/>
        <w:rPr>
          <w:lang w:val="pt-PT"/>
        </w:rPr>
      </w:pPr>
      <w:r w:rsidRPr="001B1E81">
        <w:rPr>
          <w:lang w:val="pt-PT"/>
        </w:rPr>
        <w:t xml:space="preserve">A última tarefa tinha como objetivo a classificação dos veículos na sua marca correspondente, dentro das 7 marcas possíveis: Mini, BMW, Chevrolet, Ford, Honda, Jaguar e Audi. Para a realização deste algoritmo escolhemos a disposição traseira dos automóveis, </w:t>
      </w:r>
      <w:r w:rsidRPr="002D7402">
        <w:rPr>
          <w:color w:val="FF0000"/>
          <w:lang w:val="pt-PT"/>
        </w:rPr>
        <w:t xml:space="preserve">com a exceção de um Mini </w:t>
      </w:r>
      <w:r w:rsidRPr="002D7402">
        <w:rPr>
          <w:i/>
          <w:color w:val="FF0000"/>
          <w:lang w:val="pt-PT"/>
        </w:rPr>
        <w:t>Clubman</w:t>
      </w:r>
      <w:r w:rsidRPr="002D7402">
        <w:rPr>
          <w:color w:val="FF0000"/>
          <w:lang w:val="pt-PT"/>
        </w:rPr>
        <w:t xml:space="preserve"> cujo símbolo da marca se encontrava no canto inferior esquerdo da traseira, o que impossibilitava a sistematização do código que procurava o símbolo na parte central da imagem, tendo sido por isso usada a disposição frontal neste caso</w:t>
      </w:r>
      <w:r w:rsidRPr="001B1E81">
        <w:rPr>
          <w:lang w:val="pt-PT"/>
        </w:rPr>
        <w:t>.</w:t>
      </w:r>
    </w:p>
    <w:p w:rsidR="002D7402" w:rsidRPr="001B1E81" w:rsidRDefault="002D7402" w:rsidP="00733665">
      <w:pPr>
        <w:pStyle w:val="Text"/>
        <w:ind w:firstLine="0"/>
        <w:rPr>
          <w:i/>
          <w:iCs/>
          <w:lang w:val="pt-PT"/>
        </w:rPr>
      </w:pPr>
    </w:p>
    <w:p w:rsidR="002D7402" w:rsidRDefault="002D7402" w:rsidP="002D7402">
      <w:pPr>
        <w:pStyle w:val="Heading1"/>
        <w:rPr>
          <w:lang w:val="pt-PT"/>
        </w:rPr>
      </w:pPr>
      <w:r>
        <w:rPr>
          <w:lang w:val="pt-PT"/>
        </w:rPr>
        <w:t>Segmentação</w:t>
      </w:r>
    </w:p>
    <w:p w:rsidR="00675BC9" w:rsidRDefault="0014343A" w:rsidP="00675BC9">
      <w:pPr>
        <w:ind w:firstLine="202"/>
        <w:jc w:val="both"/>
        <w:rPr>
          <w:lang w:val="pt-PT"/>
        </w:rPr>
      </w:pPr>
      <w:r>
        <w:rPr>
          <w:lang w:val="pt-PT"/>
        </w:rPr>
        <w:t xml:space="preserve">Numa primeira abordagem, tentou-se remover o letreiro CARVANA recorrendo a uma operação de </w:t>
      </w:r>
      <w:r w:rsidRPr="00675BC9">
        <w:rPr>
          <w:b/>
          <w:lang w:val="pt-PT"/>
        </w:rPr>
        <w:t>close</w:t>
      </w:r>
      <w:r>
        <w:rPr>
          <w:lang w:val="pt-PT"/>
        </w:rPr>
        <w:t xml:space="preserve"> com um elemento estruturante “linha”, horizontal, grande o suficiente para que estas desaparecessem completamente</w:t>
      </w:r>
      <w:r w:rsidR="00675BC9">
        <w:rPr>
          <w:lang w:val="pt-PT"/>
        </w:rPr>
        <w:t xml:space="preserve"> (150)</w:t>
      </w:r>
      <w:r>
        <w:rPr>
          <w:lang w:val="pt-PT"/>
        </w:rPr>
        <w:t xml:space="preserve">, tentando-se de seguida proceder à </w:t>
      </w:r>
      <w:r w:rsidRPr="00675BC9">
        <w:rPr>
          <w:i/>
          <w:lang w:val="pt-PT"/>
        </w:rPr>
        <w:t>edge detection</w:t>
      </w:r>
      <w:r>
        <w:rPr>
          <w:lang w:val="pt-PT"/>
        </w:rPr>
        <w:t xml:space="preserve"> (deteção de orla)</w:t>
      </w:r>
      <w:r w:rsidR="00380CAF">
        <w:rPr>
          <w:lang w:val="pt-PT"/>
        </w:rPr>
        <w:t xml:space="preserve"> com a função </w:t>
      </w:r>
      <w:r w:rsidR="00380CAF" w:rsidRPr="00675BC9">
        <w:rPr>
          <w:b/>
          <w:lang w:val="pt-PT"/>
        </w:rPr>
        <w:t>edge</w:t>
      </w:r>
      <w:r w:rsidR="00380CAF">
        <w:rPr>
          <w:lang w:val="pt-PT"/>
        </w:rPr>
        <w:t xml:space="preserve">, usando o algoritmo de </w:t>
      </w:r>
      <w:r w:rsidR="00380CAF" w:rsidRPr="00380CAF">
        <w:rPr>
          <w:i/>
          <w:lang w:val="pt-PT"/>
        </w:rPr>
        <w:t>Canny</w:t>
      </w:r>
      <w:r w:rsidR="00675BC9">
        <w:rPr>
          <w:lang w:val="pt-PT"/>
        </w:rPr>
        <w:t xml:space="preserve"> e um </w:t>
      </w:r>
      <w:r w:rsidR="00675BC9" w:rsidRPr="00675BC9">
        <w:rPr>
          <w:i/>
          <w:lang w:val="pt-PT"/>
        </w:rPr>
        <w:t>threshold</w:t>
      </w:r>
      <w:r w:rsidR="00675BC9">
        <w:rPr>
          <w:lang w:val="pt-PT"/>
        </w:rPr>
        <w:t xml:space="preserve"> adequado. Os resultados ficaram aquém dos esperados, visto que, após a remoção das letras, o fundo apresentava bastantes mudanças súbitas na intensidade da cor, semelhante à imagem ter sido esboçada perfeitamente na horizontal, devido ao elemento estruturante escolhido.</w:t>
      </w:r>
    </w:p>
    <w:p w:rsidR="004D4959" w:rsidRDefault="00675BC9" w:rsidP="004D4959">
      <w:pPr>
        <w:ind w:firstLine="202"/>
        <w:jc w:val="both"/>
        <w:rPr>
          <w:lang w:val="pt-PT"/>
        </w:rPr>
      </w:pPr>
      <w:r>
        <w:rPr>
          <w:lang w:val="pt-PT"/>
        </w:rPr>
        <w:t xml:space="preserve">Numa segunda abordagem, e percebendo desta vez que a imagem requeria algum pré-processamento mais elaborado antes de se tentar a deteção de orla, decidiu-se aplicar a operação de </w:t>
      </w:r>
      <w:r w:rsidRPr="00675BC9">
        <w:rPr>
          <w:b/>
          <w:lang w:val="pt-PT"/>
        </w:rPr>
        <w:t>close</w:t>
      </w:r>
      <w:r>
        <w:rPr>
          <w:lang w:val="pt-PT"/>
        </w:rPr>
        <w:t>, desta vez com uma linha ligeiramente mais curta (120), de modo a remover em grande parte as letras</w:t>
      </w:r>
      <w:r w:rsidR="004100EA">
        <w:rPr>
          <w:lang w:val="pt-PT"/>
        </w:rPr>
        <w:t>, mas não danificando em demasia as orlas do carro</w:t>
      </w:r>
      <w:r>
        <w:rPr>
          <w:lang w:val="pt-PT"/>
        </w:rPr>
        <w:t xml:space="preserve">. De seguida, após aplicar um filtro gaussiano para remoção de algum ruído, efetuou-se a soma </w:t>
      </w:r>
      <w:r w:rsidR="004D4959">
        <w:rPr>
          <w:lang w:val="pt-PT"/>
        </w:rPr>
        <w:t>de todas as intensidades, em cada coluna da matriz obtida da leitura da imagem.</w:t>
      </w:r>
      <w:r w:rsidR="004D4959">
        <w:rPr>
          <w:rStyle w:val="FootnoteReference"/>
          <w:lang w:val="pt-PT"/>
        </w:rPr>
        <w:footnoteReference w:id="2"/>
      </w:r>
      <w:r w:rsidR="004D4959">
        <w:rPr>
          <w:lang w:val="pt-PT"/>
        </w:rPr>
        <w:t xml:space="preserve"> Isto teve como objetivo a análise de máximos e mínimos para que se pudesse tentar encontrar as coordenadas limite do veículo, seja esse qual for. Este procedimento procura “encontrar”</w:t>
      </w:r>
      <w:r w:rsidR="004100EA">
        <w:rPr>
          <w:lang w:val="pt-PT"/>
        </w:rPr>
        <w:t xml:space="preserve"> um retângulo que limite o veículo, tornando tudo à volta deste completamente uniforme (escolheu-se a cor cinza).</w:t>
      </w:r>
    </w:p>
    <w:p w:rsidR="00DB791E" w:rsidRDefault="004100EA" w:rsidP="00DB791E">
      <w:pPr>
        <w:ind w:firstLine="202"/>
        <w:jc w:val="both"/>
        <w:rPr>
          <w:lang w:val="pt-PT"/>
        </w:rPr>
      </w:pPr>
      <w:r>
        <w:rPr>
          <w:lang w:val="pt-PT"/>
        </w:rPr>
        <w:t xml:space="preserve">Após uma primeira observação de máximos e mínimos, encontrou-se um problema: mesmo que se recorresse a uma remoção quase completa das letras (elemento estruturante </w:t>
      </w:r>
      <w:r w:rsidR="008D64B0">
        <w:rPr>
          <w:lang w:val="pt-PT"/>
        </w:rPr>
        <w:t>‘</w:t>
      </w:r>
      <w:r>
        <w:rPr>
          <w:lang w:val="pt-PT"/>
        </w:rPr>
        <w:t>linha</w:t>
      </w:r>
      <w:r w:rsidR="008D64B0">
        <w:rPr>
          <w:lang w:val="pt-PT"/>
        </w:rPr>
        <w:t>’</w:t>
      </w:r>
      <w:r>
        <w:rPr>
          <w:lang w:val="pt-PT"/>
        </w:rPr>
        <w:t xml:space="preserve"> de comprimento maior), as transições abruptas do fundo branco para as letras escuras permaneciam. A solução que se provou bastante eficaz consistiu numa mediç</w:t>
      </w:r>
      <w:r w:rsidR="008D64B0">
        <w:rPr>
          <w:lang w:val="pt-PT"/>
        </w:rPr>
        <w:t>ão das larguras de</w:t>
      </w:r>
      <w:r>
        <w:rPr>
          <w:lang w:val="pt-PT"/>
        </w:rPr>
        <w:t xml:space="preserve"> letras relevantes (‘C’, ‘R’ e ‘N’: letras que possuem fortes traços verticais, ou quase verticais), ainda na análise de máximos e mínimos</w:t>
      </w:r>
      <w:r w:rsidR="008D64B0">
        <w:rPr>
          <w:lang w:val="pt-PT"/>
        </w:rPr>
        <w:t>. Verificou-se que, mesmo para fotografias com diferente distância à câmara fotográfica</w:t>
      </w:r>
      <w:r>
        <w:rPr>
          <w:lang w:val="pt-PT"/>
        </w:rPr>
        <w:t xml:space="preserve">, essas larguras se encontravam em 2 intervalos restritos e facilmente detetáveis, </w:t>
      </w:r>
      <w:r w:rsidR="008D64B0">
        <w:rPr>
          <w:lang w:val="pt-PT"/>
        </w:rPr>
        <w:t>uma vez que correspondiam</w:t>
      </w:r>
      <w:r>
        <w:rPr>
          <w:lang w:val="pt-PT"/>
        </w:rPr>
        <w:t xml:space="preserve"> sempre a um máximo precedido de um mínimo (claro; escuro; claro)</w:t>
      </w:r>
      <w:r w:rsidR="008D64B0">
        <w:rPr>
          <w:lang w:val="pt-PT"/>
        </w:rPr>
        <w:t>. A sua remoção torna-se, portanto, trivial: procuram-se os máximos e mínimos (guardados separadamente) e, sempre que houver um máximo com um mínimo precedido a uma distância aproximadamente igual à largura de</w:t>
      </w:r>
      <w:r w:rsidR="00DB791E">
        <w:rPr>
          <w:lang w:val="pt-PT"/>
        </w:rPr>
        <w:t xml:space="preserve"> uma letra, ambos são removidos. São ainda removidos todos os máximos e mínimos abaixo de um certo nível, relativo ao maior máximo. Neste momento, o algoritmo encontra-se pronto para determinar o limite esquerdo e o limite direito do veículo</w:t>
      </w:r>
      <w:r w:rsidR="00BA028A">
        <w:rPr>
          <w:lang w:val="pt-PT"/>
        </w:rPr>
        <w:t xml:space="preserve"> através do </w:t>
      </w:r>
      <w:r w:rsidR="00BA028A">
        <w:rPr>
          <w:lang w:val="pt-PT"/>
        </w:rPr>
        <w:t>respetivo</w:t>
      </w:r>
      <w:r w:rsidR="00BA028A">
        <w:rPr>
          <w:lang w:val="pt-PT"/>
        </w:rPr>
        <w:t xml:space="preserve"> m</w:t>
      </w:r>
      <w:r w:rsidR="00B82986">
        <w:rPr>
          <w:lang w:val="pt-PT"/>
        </w:rPr>
        <w:t>áximo/</w:t>
      </w:r>
      <w:bookmarkStart w:id="1" w:name="_GoBack"/>
      <w:bookmarkEnd w:id="1"/>
      <w:r w:rsidR="00BA028A">
        <w:rPr>
          <w:lang w:val="pt-PT"/>
        </w:rPr>
        <w:t>mínimo extremo</w:t>
      </w:r>
      <w:r w:rsidR="00DB791E">
        <w:rPr>
          <w:lang w:val="pt-PT"/>
        </w:rPr>
        <w:t xml:space="preserve">. Para encontrar os limites superior e inferior usou-se </w:t>
      </w:r>
      <w:r w:rsidR="00DB791E">
        <w:rPr>
          <w:lang w:val="pt-PT"/>
        </w:rPr>
        <w:lastRenderedPageBreak/>
        <w:t xml:space="preserve">um procedimento semelhante, sendo que para estes foi possível desprezar o impacto das letras fazendo a operação de </w:t>
      </w:r>
      <w:r w:rsidR="00DB791E" w:rsidRPr="00DB791E">
        <w:rPr>
          <w:b/>
          <w:lang w:val="pt-PT"/>
        </w:rPr>
        <w:t>close</w:t>
      </w:r>
      <w:r w:rsidR="00DB791E">
        <w:rPr>
          <w:lang w:val="pt-PT"/>
        </w:rPr>
        <w:t xml:space="preserve"> com o elemento estruturante ‘linha’</w:t>
      </w:r>
      <w:r w:rsidR="00BA028A">
        <w:rPr>
          <w:lang w:val="pt-PT"/>
        </w:rPr>
        <w:t>, comprimento 150, e aplicando um filtro gaussiano mais potente.</w:t>
      </w:r>
    </w:p>
    <w:p w:rsidR="00BA028A" w:rsidRDefault="00BA028A" w:rsidP="00DB791E">
      <w:pPr>
        <w:ind w:firstLine="202"/>
        <w:jc w:val="both"/>
        <w:rPr>
          <w:lang w:val="pt-PT"/>
        </w:rPr>
      </w:pPr>
      <w:r>
        <w:rPr>
          <w:lang w:val="pt-PT"/>
        </w:rPr>
        <w:t>Tendo agora</w:t>
      </w:r>
    </w:p>
    <w:p w:rsidR="00BA028A" w:rsidRPr="00DB791E" w:rsidRDefault="00BA028A" w:rsidP="00DB791E">
      <w:pPr>
        <w:ind w:firstLine="202"/>
        <w:jc w:val="both"/>
        <w:rPr>
          <w:lang w:val="pt-PT"/>
        </w:rPr>
      </w:pPr>
    </w:p>
    <w:p w:rsidR="00675BC9" w:rsidRPr="0014343A" w:rsidRDefault="00675BC9" w:rsidP="002D7402">
      <w:pPr>
        <w:rPr>
          <w:lang w:val="pt-PT"/>
        </w:rPr>
      </w:pPr>
      <w:r>
        <w:rPr>
          <w:lang w:val="pt-PT"/>
        </w:rPr>
        <w:tab/>
      </w:r>
    </w:p>
    <w:p w:rsidR="002D7402" w:rsidRPr="002D7402" w:rsidRDefault="002D7402" w:rsidP="002D7402">
      <w:pPr>
        <w:pStyle w:val="Heading1"/>
        <w:rPr>
          <w:lang w:val="pt-PT"/>
        </w:rPr>
      </w:pPr>
      <w:r>
        <w:rPr>
          <w:lang w:val="pt-PT"/>
        </w:rPr>
        <w:t>Clas</w:t>
      </w:r>
      <w:r w:rsidR="001B1E81" w:rsidRPr="001B1E81">
        <w:rPr>
          <w:lang w:val="pt-PT"/>
        </w:rPr>
        <w:t>sificação dos veículos nas suas Classes</w:t>
      </w:r>
    </w:p>
    <w:p w:rsidR="00E97402" w:rsidRDefault="00067A4E">
      <w:pPr>
        <w:pStyle w:val="Text"/>
        <w:rPr>
          <w:lang w:val="pt-PT"/>
        </w:rPr>
      </w:pPr>
      <w:r w:rsidRPr="00067A4E">
        <w:rPr>
          <w:lang w:val="pt-PT"/>
        </w:rPr>
        <w:t xml:space="preserve">Os veículos da base de dados </w:t>
      </w:r>
      <w:r w:rsidR="002D7402">
        <w:rPr>
          <w:lang w:val="pt-PT"/>
        </w:rPr>
        <w:t>fornecida</w:t>
      </w:r>
      <w:r w:rsidRPr="00067A4E">
        <w:rPr>
          <w:lang w:val="pt-PT"/>
        </w:rPr>
        <w:t xml:space="preserve"> enc</w:t>
      </w:r>
      <w:r>
        <w:rPr>
          <w:lang w:val="pt-PT"/>
        </w:rPr>
        <w:t>ontram-se separados em quatro classes: compactos, pick-ups, sedans e SUVs</w:t>
      </w:r>
      <w:r w:rsidR="00E97402" w:rsidRPr="00067A4E">
        <w:rPr>
          <w:lang w:val="pt-PT"/>
        </w:rPr>
        <w:t>.</w:t>
      </w:r>
      <w:r>
        <w:rPr>
          <w:lang w:val="pt-PT"/>
        </w:rPr>
        <w:t xml:space="preserve"> A classificação dos veículos nas suas classes rege-se essencialmente pelas suas características dimensionais, sendo do senso comum normal de analisar que um veículo das classes pick-up e SUV é maior do que um veículo das outras duas classes.</w:t>
      </w:r>
      <w:r w:rsidR="00E97402" w:rsidRPr="00067A4E">
        <w:rPr>
          <w:lang w:val="pt-PT"/>
        </w:rPr>
        <w:t xml:space="preserve"> </w:t>
      </w:r>
      <w:r>
        <w:rPr>
          <w:lang w:val="pt-PT"/>
        </w:rPr>
        <w:t xml:space="preserve">Porém, essas classificações são inconsistentes e ambíguas. </w:t>
      </w:r>
      <w:r w:rsidRPr="00067A4E">
        <w:rPr>
          <w:lang w:val="pt-PT"/>
        </w:rPr>
        <w:t>Pela análise das image</w:t>
      </w:r>
      <w:r>
        <w:rPr>
          <w:lang w:val="pt-PT"/>
        </w:rPr>
        <w:t>ns da base de dados podem</w:t>
      </w:r>
      <w:r w:rsidR="00391B89">
        <w:rPr>
          <w:lang w:val="pt-PT"/>
        </w:rPr>
        <w:t>o</w:t>
      </w:r>
      <w:r>
        <w:rPr>
          <w:lang w:val="pt-PT"/>
        </w:rPr>
        <w:t xml:space="preserve">s verificar que </w:t>
      </w:r>
      <w:r w:rsidR="00391B89">
        <w:rPr>
          <w:lang w:val="pt-PT"/>
        </w:rPr>
        <w:t>a distância dos veículos à câmara de onde foi tirada a fotografia é variável. Posto isto e para garantir uma correta classificação dos dados, fez-se uma análise pormenorizada de todas as características que, na nossa opinião, seriam preponderantes para a completa caracterização dos veículos.</w:t>
      </w:r>
    </w:p>
    <w:p w:rsidR="00391B89" w:rsidRDefault="00391B89" w:rsidP="00391B89">
      <w:pPr>
        <w:pStyle w:val="Text"/>
        <w:rPr>
          <w:lang w:val="pt-PT"/>
        </w:rPr>
      </w:pPr>
      <w:r>
        <w:rPr>
          <w:lang w:val="pt-PT"/>
        </w:rPr>
        <w:t>Numa primeira fase, os parâmetros analisados foram: a altura, a largura, o perímetro dado pelo retângulo que delimitava a altura e a largura do veículo e a área desse mesmo retângulo</w:t>
      </w:r>
      <w:r w:rsidR="00D46709">
        <w:rPr>
          <w:lang w:val="pt-PT"/>
        </w:rPr>
        <w:t xml:space="preserve"> (box</w:t>
      </w:r>
      <w:r w:rsidR="00A543B4">
        <w:rPr>
          <w:rStyle w:val="FootnoteReference"/>
          <w:lang w:val="pt-PT"/>
        </w:rPr>
        <w:footnoteReference w:id="3"/>
      </w:r>
      <w:r w:rsidR="00A543B4">
        <w:rPr>
          <w:lang w:val="pt-PT"/>
        </w:rPr>
        <w:t>)</w:t>
      </w:r>
      <w:r>
        <w:rPr>
          <w:lang w:val="pt-PT"/>
        </w:rPr>
        <w:t>. Foi calculado o valor máximo, mínimo e médio de todos estes parâmetros, como é apresentado na Tabela 1.</w:t>
      </w:r>
    </w:p>
    <w:p w:rsidR="002D1151" w:rsidRDefault="00391B89" w:rsidP="002D1151">
      <w:pPr>
        <w:pStyle w:val="Text"/>
        <w:rPr>
          <w:lang w:val="pt-PT"/>
        </w:rPr>
      </w:pPr>
      <w:r>
        <w:rPr>
          <w:lang w:val="pt-PT"/>
        </w:rPr>
        <w:t>Perante a análise visual das imagens e dos resultados tabelas foi escolhida apenas a vista lateral para a classificação dos veículos.</w:t>
      </w:r>
      <w:r w:rsidR="002D1151">
        <w:rPr>
          <w:lang w:val="pt-PT"/>
        </w:rPr>
        <w:t xml:space="preserve"> </w:t>
      </w:r>
    </w:p>
    <w:p w:rsidR="002D1151" w:rsidRDefault="002D1151" w:rsidP="002D1151">
      <w:pPr>
        <w:pStyle w:val="Text"/>
        <w:rPr>
          <w:lang w:val="pt-PT"/>
        </w:rPr>
      </w:pPr>
      <w:r>
        <w:rPr>
          <w:lang w:val="pt-PT"/>
        </w:rPr>
        <w:t>Primeiramente procurou-se distinguir os veículos com base nas características mais intrínsecas à sua classe, como por exemplo a distinção</w:t>
      </w:r>
      <w:r w:rsidR="00AC080C">
        <w:rPr>
          <w:lang w:val="pt-PT"/>
        </w:rPr>
        <w:t xml:space="preserve"> das P</w:t>
      </w:r>
      <w:r>
        <w:rPr>
          <w:lang w:val="pt-PT"/>
        </w:rPr>
        <w:t xml:space="preserve">ick-ups pela altura da sua suspensão ou a separação dos SUVs pela extensão da sua “cúpula” face à sua largura. Para isto foram usadas as funções </w:t>
      </w:r>
      <w:r w:rsidRPr="00924144">
        <w:rPr>
          <w:i/>
          <w:lang w:val="pt-PT"/>
        </w:rPr>
        <w:t>suspension.m</w:t>
      </w:r>
      <w:r>
        <w:rPr>
          <w:lang w:val="pt-PT"/>
        </w:rPr>
        <w:t xml:space="preserve"> e </w:t>
      </w:r>
      <w:r w:rsidRPr="00924144">
        <w:rPr>
          <w:i/>
          <w:lang w:val="pt-PT"/>
        </w:rPr>
        <w:t>decision_suspension.m</w:t>
      </w:r>
      <w:r>
        <w:rPr>
          <w:lang w:val="pt-PT"/>
        </w:rPr>
        <w:t xml:space="preserve"> para a distinção das pick-ups e a função </w:t>
      </w:r>
      <w:r w:rsidRPr="00924144">
        <w:rPr>
          <w:i/>
          <w:lang w:val="pt-PT"/>
        </w:rPr>
        <w:t>decision_dome.m</w:t>
      </w:r>
      <w:r>
        <w:rPr>
          <w:lang w:val="pt-PT"/>
        </w:rPr>
        <w:t xml:space="preserve"> para a distinção dos SUVs.</w:t>
      </w:r>
    </w:p>
    <w:p w:rsidR="00AC080C" w:rsidRDefault="00AC080C" w:rsidP="00AC080C">
      <w:pPr>
        <w:pStyle w:val="Text"/>
        <w:rPr>
          <w:lang w:val="pt-PT"/>
        </w:rPr>
      </w:pPr>
      <w:r>
        <w:rPr>
          <w:lang w:val="pt-PT"/>
        </w:rPr>
        <w:t xml:space="preserve">A função </w:t>
      </w:r>
      <w:r w:rsidRPr="00924144">
        <w:rPr>
          <w:i/>
          <w:lang w:val="pt-PT"/>
        </w:rPr>
        <w:t>suspension.m</w:t>
      </w:r>
      <w:r>
        <w:rPr>
          <w:lang w:val="pt-PT"/>
        </w:rPr>
        <w:t xml:space="preserve"> calcula o tamanho da suspensão mínima e máxima de cada classe considerando a distância entre o último pixel branco no eixo central da imagem e a altura delimitada pelos pneus do automóvel. Após a análise dos resultados verificou-se que o tamanho mínimo da suspensão dos Pick-ups era superior a todos os outros e que havia uma grande discrepância entre o tamanho da suspensão dos Pick-ups e SUVs face aos Compactos e Sedans. </w:t>
      </w:r>
      <w:r w:rsidR="00A543B4">
        <w:rPr>
          <w:lang w:val="pt-PT"/>
        </w:rPr>
        <w:t xml:space="preserve">Posto isto, o algoritmo já conseguia separar primeiro as Pick-ups e depois as SUVs. Sendo o último parâmetro de desempate entre os Compacto se os Sedans determinado pela relação dos seus eixos vertical e horizontal, altura e largura, respetivamente. Portanto, pela divisão da altura pela sua largura observou-se, como seria de esperar dado o extenso comprimento dos Sedans, que o valor mínimo desta divisão na classe Compactos era superior ao valor </w:t>
      </w:r>
      <w:r w:rsidR="00A543B4">
        <w:rPr>
          <w:lang w:val="pt-PT"/>
        </w:rPr>
        <w:t>máximo na classe Sedans, concluindo desta maneira a classificação de todos os veículos nas quatro classes.</w:t>
      </w:r>
    </w:p>
    <w:p w:rsidR="00A543B4" w:rsidRDefault="00A543B4" w:rsidP="00AC080C">
      <w:pPr>
        <w:pStyle w:val="Text"/>
        <w:rPr>
          <w:lang w:val="pt-PT"/>
        </w:rPr>
      </w:pPr>
      <w:r>
        <w:rPr>
          <w:lang w:val="pt-PT"/>
        </w:rPr>
        <w:t xml:space="preserve">Porém e devido ao facto dos valores utilizados para a separação do SUV usando o decision_dome.m terem sido inseridos com base em tentativas e a margem de distinção ser muito pequena, uma outra opção para separar as SUVs seria o cálculo da sua </w:t>
      </w:r>
      <w:r w:rsidR="00D46709">
        <w:rPr>
          <w:lang w:val="pt-PT"/>
        </w:rPr>
        <w:t xml:space="preserve">área, usando a função do </w:t>
      </w:r>
      <w:r w:rsidR="00252147">
        <w:rPr>
          <w:lang w:val="pt-PT"/>
        </w:rPr>
        <w:t>MATLAB</w:t>
      </w:r>
      <w:r w:rsidR="00D46709">
        <w:rPr>
          <w:lang w:val="pt-PT"/>
        </w:rPr>
        <w:t xml:space="preserve"> regionprops, e inserindo como argumento ‘Area’.</w:t>
      </w:r>
    </w:p>
    <w:p w:rsidR="00D46709" w:rsidRDefault="00D46709" w:rsidP="00AC080C">
      <w:pPr>
        <w:pStyle w:val="Text"/>
        <w:rPr>
          <w:lang w:val="pt-PT"/>
        </w:rPr>
      </w:pPr>
      <w:r>
        <w:rPr>
          <w:lang w:val="pt-PT"/>
        </w:rPr>
        <w:t xml:space="preserve">Após a utilização e exploração da função </w:t>
      </w:r>
      <w:r w:rsidRPr="00252147">
        <w:rPr>
          <w:lang w:val="pt-PT"/>
        </w:rPr>
        <w:t>regionprops</w:t>
      </w:r>
      <w:r>
        <w:rPr>
          <w:lang w:val="pt-PT"/>
        </w:rPr>
        <w:t xml:space="preserve"> e tendo em conta que os métodos que estavam a ser usados eram muito restritos à precisão da segmentação, procurou-se alternativas. Para isso aumentou-se a análise dos dados</w:t>
      </w:r>
      <w:r w:rsidR="00252147">
        <w:rPr>
          <w:lang w:val="pt-PT"/>
        </w:rPr>
        <w:t xml:space="preserve">, utilizando a função references, como </w:t>
      </w:r>
      <w:r>
        <w:rPr>
          <w:lang w:val="pt-PT"/>
        </w:rPr>
        <w:t>apresentado na Tabela 2.</w:t>
      </w:r>
    </w:p>
    <w:p w:rsidR="00D46709" w:rsidRDefault="00D46709" w:rsidP="00AC080C">
      <w:pPr>
        <w:pStyle w:val="Text"/>
        <w:rPr>
          <w:lang w:val="pt-PT"/>
        </w:rPr>
      </w:pPr>
      <w:r>
        <w:rPr>
          <w:lang w:val="pt-PT"/>
        </w:rPr>
        <w:t>Depois de uma análise detalhada dos dados obtidos e procurando criar uma árvore de decisão robusta aos erros da segmentação foram calculadas as margens de decisão tendo em conta os seis parâmetros apresentados na Tabela 3.</w:t>
      </w:r>
    </w:p>
    <w:p w:rsidR="00D46709" w:rsidRDefault="00D46709" w:rsidP="00AC080C">
      <w:pPr>
        <w:pStyle w:val="Text"/>
        <w:rPr>
          <w:lang w:val="pt-PT"/>
        </w:rPr>
      </w:pPr>
      <w:r>
        <w:rPr>
          <w:lang w:val="pt-PT"/>
        </w:rPr>
        <w:t xml:space="preserve">Perante as combinações nessa tabela assinaladas </w:t>
      </w:r>
      <w:r w:rsidR="00644453">
        <w:rPr>
          <w:lang w:val="pt-PT"/>
        </w:rPr>
        <w:t>criou-se quatro algoritmos diferentes para a determinação da classe dos veículos. Todos os algoritmos apresentaram uma eficiência de 100% usando as imagens ground-truth na vista lateral.</w:t>
      </w:r>
    </w:p>
    <w:p w:rsidR="00644453" w:rsidRDefault="00644453" w:rsidP="00AC080C">
      <w:pPr>
        <w:pStyle w:val="Text"/>
        <w:rPr>
          <w:lang w:val="pt-PT"/>
        </w:rPr>
      </w:pPr>
      <w:r>
        <w:rPr>
          <w:lang w:val="pt-PT"/>
        </w:rPr>
        <w:t>Na utilização do algoritmo para a classificação das imagens obtidas com a segmentação da tarefa 1 obtivemos as eficiências apresentadas na Tabela 4.</w:t>
      </w:r>
    </w:p>
    <w:p w:rsidR="00644453" w:rsidRDefault="00644453" w:rsidP="00AC080C">
      <w:pPr>
        <w:pStyle w:val="Text"/>
        <w:rPr>
          <w:lang w:val="pt-PT"/>
        </w:rPr>
      </w:pP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w:t>
      </w:r>
      <w:r>
        <w:lastRenderedPageBreak/>
        <w:t>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w:t>
      </w:r>
      <w:r>
        <w:t>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 xml:space="preserve">1 erg/G = 1 emu </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DB791E">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EE24F9" w:rsidRDefault="007530A3">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7530A3" w:rsidRPr="00EE24F9" w:rsidRDefault="007530A3">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1" o:title=""/>
          </v:shape>
          <o:OLEObject Type="Embed" ProgID="Equation.3" ShapeID="_x0000_i1025" DrawAspect="Content" ObjectID="_1574372873" r:id="rId1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3"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4"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CA8" w:rsidRDefault="00392CA8">
      <w:r>
        <w:separator/>
      </w:r>
    </w:p>
  </w:endnote>
  <w:endnote w:type="continuationSeparator" w:id="0">
    <w:p w:rsidR="00392CA8" w:rsidRDefault="0039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CA8" w:rsidRDefault="00392CA8"/>
  </w:footnote>
  <w:footnote w:type="continuationSeparator" w:id="0">
    <w:p w:rsidR="00392CA8" w:rsidRDefault="00392CA8">
      <w:r>
        <w:continuationSeparator/>
      </w:r>
    </w:p>
  </w:footnote>
  <w:footnote w:id="1">
    <w:p w:rsidR="007530A3" w:rsidRPr="00733665" w:rsidRDefault="00644453" w:rsidP="00644453">
      <w:pPr>
        <w:pStyle w:val="FootnoteText"/>
        <w:ind w:firstLine="0"/>
        <w:rPr>
          <w:lang w:val="pt-PT"/>
        </w:rPr>
      </w:pPr>
      <w:r w:rsidRPr="00733665">
        <w:rPr>
          <w:lang w:val="pt-PT"/>
        </w:rPr>
        <w:t xml:space="preserve"> </w:t>
      </w:r>
    </w:p>
  </w:footnote>
  <w:footnote w:id="2">
    <w:p w:rsidR="004D4959" w:rsidRPr="004D4959" w:rsidRDefault="004D4959">
      <w:pPr>
        <w:pStyle w:val="FootnoteText"/>
        <w:rPr>
          <w:lang w:val="pt-PT"/>
        </w:rPr>
      </w:pPr>
      <w:r>
        <w:rPr>
          <w:rStyle w:val="FootnoteReference"/>
        </w:rPr>
        <w:footnoteRef/>
      </w:r>
      <w:r w:rsidRPr="004D4959">
        <w:rPr>
          <w:lang w:val="pt-PT"/>
        </w:rPr>
        <w:t xml:space="preserve"> </w:t>
      </w:r>
      <w:r>
        <w:rPr>
          <w:lang w:val="pt-PT"/>
        </w:rPr>
        <w:t>Todas as imagens lidas pelo algoritmo em MATLAB foram, aquando da sua leitura, convertidas de RGB para escala de cinza (rgb2gray) e para dupla precisão (im2double).</w:t>
      </w:r>
    </w:p>
  </w:footnote>
  <w:footnote w:id="3">
    <w:p w:rsidR="00A543B4" w:rsidRPr="00A543B4" w:rsidRDefault="00A543B4">
      <w:pPr>
        <w:pStyle w:val="FootnoteText"/>
        <w:rPr>
          <w:lang w:val="pt-PT"/>
        </w:rPr>
      </w:pPr>
      <w:r>
        <w:rPr>
          <w:rStyle w:val="FootnoteReference"/>
        </w:rPr>
        <w:footnoteRef/>
      </w:r>
      <w:r w:rsidRPr="00A543B4">
        <w:rPr>
          <w:lang w:val="pt-PT"/>
        </w:rPr>
        <w:t xml:space="preserve"> </w:t>
      </w:r>
      <w:r>
        <w:rPr>
          <w:lang w:val="pt-PT"/>
        </w:rPr>
        <w:t xml:space="preserve">Este será o nome utilizado para a área </w:t>
      </w:r>
      <w:r w:rsidR="00D46709">
        <w:rPr>
          <w:lang w:val="pt-PT"/>
        </w:rPr>
        <w:t>do re</w:t>
      </w:r>
      <w:r>
        <w:rPr>
          <w:lang w:val="pt-PT"/>
        </w:rPr>
        <w:t>tângulo calculada pelo produto da altura com a largura em contraste com a área posteriormente mencionada como a soma de todos os pixéis brancos na imagem do ground-truth.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B82986">
      <w:rPr>
        <w:noProof/>
      </w:rPr>
      <w:t>2</w:t>
    </w:r>
    <w:r>
      <w:fldChar w:fldCharType="end"/>
    </w:r>
  </w:p>
  <w:p w:rsidR="00644453" w:rsidRDefault="006444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ctiveWritingStyle w:appName="MSWord" w:lang="fr-FR" w:vendorID="64" w:dllVersion="131078" w:nlCheck="1" w:checkStyle="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67A4E"/>
    <w:rsid w:val="000A0C2F"/>
    <w:rsid w:val="000A168B"/>
    <w:rsid w:val="000D2BDE"/>
    <w:rsid w:val="00104BB0"/>
    <w:rsid w:val="0010794E"/>
    <w:rsid w:val="00113F26"/>
    <w:rsid w:val="0013354F"/>
    <w:rsid w:val="0014343A"/>
    <w:rsid w:val="00143F2E"/>
    <w:rsid w:val="00144E72"/>
    <w:rsid w:val="001768FF"/>
    <w:rsid w:val="001A60B1"/>
    <w:rsid w:val="001B1E81"/>
    <w:rsid w:val="001B2686"/>
    <w:rsid w:val="001B36B1"/>
    <w:rsid w:val="001E7B7A"/>
    <w:rsid w:val="001F4C5C"/>
    <w:rsid w:val="00204478"/>
    <w:rsid w:val="00214E2E"/>
    <w:rsid w:val="00216141"/>
    <w:rsid w:val="00217186"/>
    <w:rsid w:val="002434A1"/>
    <w:rsid w:val="00252147"/>
    <w:rsid w:val="00263943"/>
    <w:rsid w:val="00267B35"/>
    <w:rsid w:val="002D1151"/>
    <w:rsid w:val="002D7402"/>
    <w:rsid w:val="002E1F95"/>
    <w:rsid w:val="002F1A23"/>
    <w:rsid w:val="002F7910"/>
    <w:rsid w:val="00314F82"/>
    <w:rsid w:val="00320F03"/>
    <w:rsid w:val="003427CE"/>
    <w:rsid w:val="00342BE1"/>
    <w:rsid w:val="003461E8"/>
    <w:rsid w:val="00360269"/>
    <w:rsid w:val="0037551B"/>
    <w:rsid w:val="00380CAF"/>
    <w:rsid w:val="00391B89"/>
    <w:rsid w:val="00392CA8"/>
    <w:rsid w:val="00392DBA"/>
    <w:rsid w:val="003C3322"/>
    <w:rsid w:val="003C68C2"/>
    <w:rsid w:val="003D1EBF"/>
    <w:rsid w:val="003D4CAE"/>
    <w:rsid w:val="003F26BD"/>
    <w:rsid w:val="003F52AD"/>
    <w:rsid w:val="004100EA"/>
    <w:rsid w:val="0043144F"/>
    <w:rsid w:val="00431BFA"/>
    <w:rsid w:val="004353CF"/>
    <w:rsid w:val="004631BC"/>
    <w:rsid w:val="00484761"/>
    <w:rsid w:val="00484DD5"/>
    <w:rsid w:val="004B558A"/>
    <w:rsid w:val="004C1E16"/>
    <w:rsid w:val="004C2543"/>
    <w:rsid w:val="004D15CA"/>
    <w:rsid w:val="004D4959"/>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320B3"/>
    <w:rsid w:val="00644453"/>
    <w:rsid w:val="00647C09"/>
    <w:rsid w:val="00651F2C"/>
    <w:rsid w:val="00675BC9"/>
    <w:rsid w:val="00677C22"/>
    <w:rsid w:val="00685D0E"/>
    <w:rsid w:val="00693D5D"/>
    <w:rsid w:val="006B7F03"/>
    <w:rsid w:val="006C7307"/>
    <w:rsid w:val="006D48E5"/>
    <w:rsid w:val="00725B45"/>
    <w:rsid w:val="00733665"/>
    <w:rsid w:val="00735879"/>
    <w:rsid w:val="007530A3"/>
    <w:rsid w:val="0076355A"/>
    <w:rsid w:val="007707AB"/>
    <w:rsid w:val="007A7D60"/>
    <w:rsid w:val="007C4336"/>
    <w:rsid w:val="007D260B"/>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4B0"/>
    <w:rsid w:val="008D69E9"/>
    <w:rsid w:val="008E0645"/>
    <w:rsid w:val="008F594A"/>
    <w:rsid w:val="00904C7E"/>
    <w:rsid w:val="0091035B"/>
    <w:rsid w:val="00924144"/>
    <w:rsid w:val="00946BC7"/>
    <w:rsid w:val="00980D99"/>
    <w:rsid w:val="009A1F6E"/>
    <w:rsid w:val="009C7D17"/>
    <w:rsid w:val="009E484E"/>
    <w:rsid w:val="009E52D0"/>
    <w:rsid w:val="009F40FB"/>
    <w:rsid w:val="009F4B45"/>
    <w:rsid w:val="00A22FCB"/>
    <w:rsid w:val="00A25B3B"/>
    <w:rsid w:val="00A40127"/>
    <w:rsid w:val="00A472F1"/>
    <w:rsid w:val="00A5237D"/>
    <w:rsid w:val="00A543B4"/>
    <w:rsid w:val="00A554A3"/>
    <w:rsid w:val="00A758EA"/>
    <w:rsid w:val="00A91937"/>
    <w:rsid w:val="00A9434E"/>
    <w:rsid w:val="00A95C50"/>
    <w:rsid w:val="00AB002F"/>
    <w:rsid w:val="00AB79A6"/>
    <w:rsid w:val="00AC080C"/>
    <w:rsid w:val="00AC4850"/>
    <w:rsid w:val="00AF6FC9"/>
    <w:rsid w:val="00B16DB5"/>
    <w:rsid w:val="00B47B59"/>
    <w:rsid w:val="00B53F81"/>
    <w:rsid w:val="00B56C2B"/>
    <w:rsid w:val="00B65BD3"/>
    <w:rsid w:val="00B70469"/>
    <w:rsid w:val="00B72DD8"/>
    <w:rsid w:val="00B72E09"/>
    <w:rsid w:val="00B82986"/>
    <w:rsid w:val="00BA028A"/>
    <w:rsid w:val="00BC2B95"/>
    <w:rsid w:val="00BE4216"/>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46709"/>
    <w:rsid w:val="00D5536F"/>
    <w:rsid w:val="00D56935"/>
    <w:rsid w:val="00D716BA"/>
    <w:rsid w:val="00D758C6"/>
    <w:rsid w:val="00D7612F"/>
    <w:rsid w:val="00D90C10"/>
    <w:rsid w:val="00D92E96"/>
    <w:rsid w:val="00DA258C"/>
    <w:rsid w:val="00DA4345"/>
    <w:rsid w:val="00DB633F"/>
    <w:rsid w:val="00DB791E"/>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24F9"/>
    <w:rsid w:val="00EE6FFC"/>
    <w:rsid w:val="00EF10AC"/>
    <w:rsid w:val="00EF4701"/>
    <w:rsid w:val="00EF564E"/>
    <w:rsid w:val="00F125DA"/>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FE4AD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Estilo4Carter">
    <w:name w:val="Estilo4 Caráter"/>
    <w:basedOn w:val="DefaultParagraphFont"/>
    <w:link w:val="Estilo4"/>
    <w:locked/>
    <w:rsid w:val="001B1E81"/>
    <w:rPr>
      <w:rFonts w:ascii="Calisto MT" w:eastAsia="Arial" w:hAnsi="Calisto MT" w:cs="Arial"/>
      <w:color w:val="000000"/>
      <w:lang w:eastAsia="pt-PT"/>
    </w:rPr>
  </w:style>
  <w:style w:type="paragraph" w:customStyle="1" w:styleId="Estilo4">
    <w:name w:val="Estilo4"/>
    <w:basedOn w:val="Normal"/>
    <w:link w:val="Estilo4Carter"/>
    <w:qFormat/>
    <w:rsid w:val="001B1E81"/>
    <w:pPr>
      <w:spacing w:line="360" w:lineRule="auto"/>
      <w:ind w:firstLine="680"/>
      <w:jc w:val="both"/>
    </w:pPr>
    <w:rPr>
      <w:rFonts w:ascii="Calisto MT" w:eastAsia="Arial" w:hAnsi="Calisto MT" w:cs="Arial"/>
      <w:color w:val="00000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603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3405621">
      <w:bodyDiv w:val="1"/>
      <w:marLeft w:val="0"/>
      <w:marRight w:val="0"/>
      <w:marTop w:val="0"/>
      <w:marBottom w:val="0"/>
      <w:divBdr>
        <w:top w:val="none" w:sz="0" w:space="0" w:color="auto"/>
        <w:left w:val="none" w:sz="0" w:space="0" w:color="auto"/>
        <w:bottom w:val="none" w:sz="0" w:space="0" w:color="auto"/>
        <w:right w:val="none" w:sz="0" w:space="0" w:color="auto"/>
      </w:divBdr>
    </w:div>
    <w:div w:id="1284192704">
      <w:bodyDiv w:val="1"/>
      <w:marLeft w:val="0"/>
      <w:marRight w:val="0"/>
      <w:marTop w:val="0"/>
      <w:marBottom w:val="0"/>
      <w:divBdr>
        <w:top w:val="none" w:sz="0" w:space="0" w:color="auto"/>
        <w:left w:val="none" w:sz="0" w:space="0" w:color="auto"/>
        <w:bottom w:val="none" w:sz="0" w:space="0" w:color="auto"/>
        <w:right w:val="none" w:sz="0" w:space="0" w:color="auto"/>
      </w:divBdr>
    </w:div>
    <w:div w:id="15392465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http://graphicsqc.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graphics@iee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110FA-21CC-491E-957F-D09CB960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187</TotalTime>
  <Pages>6</Pages>
  <Words>3940</Words>
  <Characters>21280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25170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up201405639</cp:lastModifiedBy>
  <cp:revision>16</cp:revision>
  <cp:lastPrinted>2012-08-02T18:53:00Z</cp:lastPrinted>
  <dcterms:created xsi:type="dcterms:W3CDTF">2017-12-09T16:06:00Z</dcterms:created>
  <dcterms:modified xsi:type="dcterms:W3CDTF">2017-12-10T01:01:00Z</dcterms:modified>
</cp:coreProperties>
</file>